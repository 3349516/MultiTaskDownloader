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4A6" w:rsidRDefault="005664A6" w:rsidP="00F50C5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6pt;margin-top:335.4pt;width:117.15pt;height:85.65pt;z-index:251674112" stroked="f">
            <v:textbox>
              <w:txbxContent>
                <w:p w:rsidR="005664A6" w:rsidRDefault="005664A6" w:rsidP="00812E87">
                  <w:pPr>
                    <w:numPr>
                      <w:ilvl w:val="0"/>
                      <w:numId w:val="2"/>
                    </w:numPr>
                  </w:pPr>
                  <w:r>
                    <w:rPr>
                      <w:rFonts w:hint="eastAsia"/>
                    </w:rPr>
                    <w:t>删除待下载任务</w:t>
                  </w:r>
                </w:p>
                <w:p w:rsidR="005664A6" w:rsidRDefault="005664A6" w:rsidP="00812E87">
                  <w:pPr>
                    <w:numPr>
                      <w:ilvl w:val="0"/>
                      <w:numId w:val="2"/>
                    </w:numPr>
                  </w:pPr>
                  <w:r>
                    <w:rPr>
                      <w:rFonts w:hint="eastAsia"/>
                    </w:rPr>
                    <w:t>删除正在下载的任务</w:t>
                  </w:r>
                </w:p>
                <w:p w:rsidR="005664A6" w:rsidRDefault="005664A6" w:rsidP="00812E87">
                  <w:pPr>
                    <w:numPr>
                      <w:ilvl w:val="0"/>
                      <w:numId w:val="2"/>
                    </w:numPr>
                  </w:pPr>
                  <w:r>
                    <w:rPr>
                      <w:rFonts w:hint="eastAsia"/>
                    </w:rPr>
                    <w:t>删除暂停的任务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7" type="#_x0000_t87" style="position:absolute;left:0;text-align:left;margin-left:81pt;margin-top:343.2pt;width:36pt;height:62.4pt;z-index:251673088"/>
        </w:pict>
      </w:r>
      <w:r>
        <w:rPr>
          <w:noProof/>
        </w:rPr>
        <w:pict>
          <v:shape id="_x0000_s1028" type="#_x0000_t202" style="position:absolute;left:0;text-align:left;margin-left:189pt;margin-top:124.8pt;width:36pt;height:31.2pt;z-index:251672064" stroked="f">
            <v:textbox style="mso-next-textbox:#_x0000_s1028">
              <w:txbxContent>
                <w:p w:rsidR="005664A6" w:rsidRPr="00F732AE" w:rsidRDefault="005664A6" w:rsidP="00F732AE">
                  <w:r>
                    <w:fldChar w:fldCharType="begin"/>
                  </w:r>
                  <w:r>
                    <w:instrText xml:space="preserve"> eq \o\ac(</w:instrText>
                  </w:r>
                  <w:r w:rsidRPr="00F732AE">
                    <w:rPr>
                      <w:rFonts w:ascii="宋体" w:hint="eastAsia"/>
                      <w:position w:val="-4"/>
                      <w:sz w:val="31"/>
                    </w:rPr>
                    <w:instrText>○</w:instrText>
                  </w:r>
                  <w:r>
                    <w:instrText>,2)</w:instrText>
                  </w:r>
                  <w: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180pt;margin-top:78pt;width:36pt;height:31.2pt;z-index:251671040" stroked="f">
            <v:textbox>
              <w:txbxContent>
                <w:p w:rsidR="005664A6" w:rsidRPr="00F732AE" w:rsidRDefault="005664A6" w:rsidP="00F732AE">
                  <w:r>
                    <w:fldChar w:fldCharType="begin"/>
                  </w:r>
                  <w:r>
                    <w:instrText xml:space="preserve"> eq \o\ac(</w:instrText>
                  </w:r>
                  <w:r w:rsidRPr="00F732AE">
                    <w:rPr>
                      <w:rFonts w:ascii="宋体" w:hint="eastAsia"/>
                      <w:position w:val="-4"/>
                      <w:sz w:val="31"/>
                    </w:rPr>
                    <w:instrText>○</w:instrText>
                  </w:r>
                  <w:r>
                    <w:instrText>,1)</w:instrText>
                  </w:r>
                  <w: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135pt;margin-top:132.6pt;width:35.7pt;height:23.15pt;z-index:251660800" strokecolor="white" strokeweight="0">
            <v:textbox style="mso-next-textbox:#_x0000_s1030">
              <w:txbxContent>
                <w:p w:rsidR="005664A6" w:rsidRDefault="005664A6">
                  <w:r>
                    <w:t>Add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31" style="position:absolute;left:0;text-align:left;z-index:251670016" from="180pt,124.8pt" to="180pt,163.8pt">
            <v:stroke endarrow="block"/>
          </v:line>
        </w:pict>
      </w:r>
      <w:r>
        <w:rPr>
          <w:noProof/>
        </w:rPr>
        <w:pict>
          <v:line id="_x0000_s1032" style="position:absolute;left:0;text-align:left;z-index:251668992" from="81pt,124.8pt" to="180pt,124.8pt"/>
        </w:pict>
      </w:r>
      <w:r>
        <w:rPr>
          <w:noProof/>
        </w:rPr>
        <w:pict>
          <v:line id="_x0000_s1033" style="position:absolute;left:0;text-align:left;z-index:251667968" from="252pt,109.2pt" to="252pt,241.8pt">
            <v:stroke endarrow="block"/>
          </v:line>
        </w:pict>
      </w:r>
      <w:r>
        <w:rPr>
          <w:noProof/>
        </w:rPr>
        <w:pict>
          <v:line id="_x0000_s1034" style="position:absolute;left:0;text-align:left;z-index:251666944" from="81pt,109.2pt" to="252pt,109.2pt"/>
        </w:pict>
      </w:r>
      <w:r>
        <w:rPr>
          <w:noProof/>
        </w:rPr>
        <w:pict>
          <v:shape id="_x0000_s1035" type="#_x0000_t202" style="position:absolute;left:0;text-align:left;margin-left:110.95pt;margin-top:303.65pt;width:43.25pt;height:26.3pt;z-index:251665920" strokecolor="white" strokeweight="0">
            <v:textbox style="mso-next-textbox:#_x0000_s1035">
              <w:txbxContent>
                <w:p w:rsidR="005664A6" w:rsidRDefault="005664A6">
                  <w:r>
                    <w:t>Add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70.85pt;margin-top:294.9pt;width:155.3pt;height:.6pt;z-index:251664896" o:connectortype="straight">
            <v:stroke endarrow="block"/>
          </v:shape>
        </w:pict>
      </w:r>
      <w:r>
        <w:rPr>
          <w:noProof/>
        </w:rPr>
        <w:pict>
          <v:shape id="_x0000_s1037" type="#_x0000_t202" style="position:absolute;left:0;text-align:left;margin-left:110.95pt;margin-top:257.3pt;width:43.25pt;height:23.8pt;z-index:251663872" strokecolor="white" strokeweight="0">
            <v:textbox style="mso-next-textbox:#_x0000_s1037">
              <w:txbxContent>
                <w:p w:rsidR="005664A6" w:rsidRDefault="005664A6">
                  <w:r>
                    <w:t>Delete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32" style="position:absolute;left:0;text-align:left;margin-left:105.95pt;margin-top:251.7pt;width:0;height:19.4pt;flip:y;z-index:251662848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left:0;text-align:left;margin-left:70.85pt;margin-top:271.1pt;width:35.1pt;height:.6pt;z-index:251661824" o:connectortype="straight"/>
        </w:pict>
      </w:r>
      <w:r>
        <w:rPr>
          <w:noProof/>
        </w:rPr>
        <w:pict>
          <v:shape id="_x0000_s1040" type="#_x0000_t202" style="position:absolute;left:0;text-align:left;margin-left:226.15pt;margin-top:244.8pt;width:115.25pt;height:70.75pt;z-index:251654656">
            <v:textbox style="mso-next-textbox:#_x0000_s1040">
              <w:txbxContent>
                <w:p w:rsidR="005664A6" w:rsidRDefault="005664A6">
                  <w:r>
                    <w:t>List</w:t>
                  </w:r>
                  <w:r>
                    <w:rPr>
                      <w:rFonts w:hint="eastAsia"/>
                    </w:rPr>
                    <w:t>下载列表</w:t>
                  </w:r>
                </w:p>
                <w:p w:rsidR="005664A6" w:rsidRDefault="005664A6"/>
                <w:p w:rsidR="005664A6" w:rsidRDefault="005664A6">
                  <w:r>
                    <w:t>List&lt;DownloadTask&gt;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left:0;text-align:left;margin-left:297.55pt;margin-top:114.55pt;width:30.05pt;height:29.45pt;z-index:251656704" strokecolor="white" strokeweight="0">
            <v:textbox style="mso-next-textbox:#_x0000_s1041">
              <w:txbxContent>
                <w:p w:rsidR="005664A6" w:rsidRPr="00F50C5E" w:rsidRDefault="005664A6" w:rsidP="00F50C5E">
                  <w:r>
                    <w:fldChar w:fldCharType="begin"/>
                  </w:r>
                  <w:r>
                    <w:instrText xml:space="preserve"> eq \o\ac(</w:instrText>
                  </w:r>
                  <w:r w:rsidRPr="00F50C5E">
                    <w:rPr>
                      <w:rFonts w:ascii="宋体" w:hint="eastAsia"/>
                      <w:position w:val="-4"/>
                      <w:sz w:val="31"/>
                    </w:rPr>
                    <w:instrText>○</w:instrText>
                  </w:r>
                  <w:r>
                    <w:instrText>,1)</w:instrText>
                  </w:r>
                  <w: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32" style="position:absolute;left:0;text-align:left;margin-left:330.75pt;margin-top:78.25pt;width:0;height:166.55pt;z-index:251655680" o:connectortype="straight">
            <v:stroke endarrow="block"/>
          </v:shape>
        </w:pict>
      </w:r>
      <w:r>
        <w:rPr>
          <w:noProof/>
        </w:rPr>
        <w:pict>
          <v:shape id="_x0000_s1043" type="#_x0000_t202" style="position:absolute;left:0;text-align:left;margin-left:95.3pt;margin-top:82.65pt;width:58.9pt;height:22.55pt;z-index:251659776" strokecolor="white" strokeweight="0">
            <v:textbox style="mso-next-textbox:#_x0000_s1043">
              <w:txbxContent>
                <w:p w:rsidR="005664A6" w:rsidRDefault="005664A6" w:rsidP="000C6DFC">
                  <w:pPr>
                    <w:jc w:val="center"/>
                  </w:pPr>
                  <w:r>
                    <w:t>Delete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left:0;text-align:left;margin-left:98.45pt;margin-top:163.45pt;width:106.45pt;height:88.25pt;z-index:251658752">
            <v:textbox style="mso-next-textbox:#_x0000_s1044">
              <w:txbxContent>
                <w:p w:rsidR="005664A6" w:rsidRDefault="005664A6">
                  <w:r>
                    <w:t>List</w:t>
                  </w:r>
                  <w:r>
                    <w:rPr>
                      <w:rFonts w:hint="eastAsia"/>
                    </w:rPr>
                    <w:t>暂停列表</w:t>
                  </w:r>
                </w:p>
                <w:p w:rsidR="005664A6" w:rsidRDefault="005664A6">
                  <w:r>
                    <w:t>List&lt;DownloadTask&gt;</w:t>
                  </w:r>
                </w:p>
                <w:p w:rsidR="005664A6" w:rsidRDefault="005664A6">
                  <w:r>
                    <w:rPr>
                      <w:rFonts w:hint="eastAsia"/>
                    </w:rPr>
                    <w:t>（将待下载和正在下载的列表删除，新增一个暂停列表）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left:0;text-align:left;margin-left:7pt;margin-top:251.7pt;width:63.85pt;height:58.25pt;z-index:251644416">
            <v:textbox style="mso-next-textbox:#_x0000_s1045">
              <w:txbxContent>
                <w:p w:rsidR="005664A6" w:rsidRDefault="005664A6" w:rsidP="00F50C5E">
                  <w:pPr>
                    <w:jc w:val="center"/>
                  </w:pPr>
                </w:p>
                <w:p w:rsidR="005664A6" w:rsidRDefault="005664A6" w:rsidP="00F50C5E">
                  <w:pPr>
                    <w:jc w:val="center"/>
                  </w:pPr>
                  <w:r>
                    <w:rPr>
                      <w:rFonts w:hint="eastAsia"/>
                    </w:rPr>
                    <w:t>继续下载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left:0;text-align:left;margin-left:13.3pt;margin-top:342.45pt;width:63.85pt;height:66.4pt;z-index:251645440">
            <v:textbox style="mso-next-textbox:#_x0000_s1046">
              <w:txbxContent>
                <w:p w:rsidR="005664A6" w:rsidRDefault="005664A6" w:rsidP="00F50C5E">
                  <w:pPr>
                    <w:jc w:val="center"/>
                  </w:pPr>
                </w:p>
                <w:p w:rsidR="005664A6" w:rsidRDefault="005664A6" w:rsidP="00F50C5E">
                  <w:pPr>
                    <w:jc w:val="center"/>
                  </w:pPr>
                  <w:r>
                    <w:rPr>
                      <w:rFonts w:hint="eastAsia"/>
                    </w:rPr>
                    <w:t>删除下载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left:0;text-align:left;margin-left:406.45pt;margin-top:104.55pt;width:33.75pt;height:39.45pt;z-index:251657728" strokecolor="white" strokeweight="0">
            <v:textbox style="mso-next-textbox:#_x0000_s1047">
              <w:txbxContent>
                <w:p w:rsidR="005664A6" w:rsidRPr="001F0136" w:rsidRDefault="005664A6" w:rsidP="001F0136">
                  <w:r>
                    <w:fldChar w:fldCharType="begin"/>
                  </w:r>
                  <w:r>
                    <w:instrText xml:space="preserve"> eq \o\ac(</w:instrText>
                  </w:r>
                  <w:r w:rsidRPr="001F0136">
                    <w:rPr>
                      <w:rFonts w:ascii="宋体" w:hint="eastAsia"/>
                      <w:position w:val="-4"/>
                      <w:sz w:val="31"/>
                    </w:rPr>
                    <w:instrText>○</w:instrText>
                  </w:r>
                  <w:r>
                    <w:instrText>,2)</w:instrText>
                  </w:r>
                  <w: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left:0;text-align:left;margin-left:398.95pt;margin-top:72.65pt;width:0;height:106.45pt;z-index:251653632" o:connectortype="straight">
            <v:stroke endarrow="block"/>
          </v:shape>
        </w:pict>
      </w:r>
      <w:r>
        <w:rPr>
          <w:noProof/>
        </w:rPr>
        <w:pict>
          <v:shape id="_x0000_s1049" type="#_x0000_t202" style="position:absolute;left:0;text-align:left;margin-left:355.15pt;margin-top:179.1pt;width:117.1pt;height:72.6pt;z-index:251652608">
            <v:textbox style="mso-next-textbox:#_x0000_s1049">
              <w:txbxContent>
                <w:p w:rsidR="005664A6" w:rsidRDefault="005664A6" w:rsidP="001F0136">
                  <w:pPr>
                    <w:jc w:val="center"/>
                  </w:pPr>
                  <w:r>
                    <w:rPr>
                      <w:rFonts w:hint="eastAsia"/>
                    </w:rPr>
                    <w:t>执行</w:t>
                  </w:r>
                  <w:r>
                    <w:t>task</w:t>
                  </w:r>
                  <w:r>
                    <w:rPr>
                      <w:rFonts w:hint="eastAsia"/>
                    </w:rPr>
                    <w:t>，</w:t>
                  </w:r>
                  <w:r>
                    <w:t>execute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left:0;text-align:left;margin-left:256.85pt;margin-top:24.4pt;width:40.7pt;height:18.8pt;z-index:251651584" strokecolor="white" strokeweight="0">
            <v:textbox style="mso-next-textbox:#_x0000_s1050">
              <w:txbxContent>
                <w:p w:rsidR="005664A6" w:rsidRDefault="005664A6">
                  <w:r>
                    <w:t>Poll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left:0;text-align:left;margin-left:84.05pt;margin-top:20.05pt;width:32.55pt;height:18.75pt;z-index:251650560" strokecolor="white" strokeweight="0">
            <v:textbox style="mso-next-textbox:#_x0000_s1051">
              <w:txbxContent>
                <w:p w:rsidR="005664A6" w:rsidRDefault="005664A6">
                  <w:r>
                    <w:t>Add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32" style="position:absolute;left:0;text-align:left;margin-left:243.1pt;margin-top:46.35pt;width:65.7pt;height:0;z-index:251649536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left:0;text-align:left;margin-left:77.15pt;margin-top:43.2pt;width:48.85pt;height:0;z-index:251648512" o:connectortype="straight">
            <v:stroke endarrow="block"/>
          </v:shape>
        </w:pict>
      </w:r>
      <w:r>
        <w:rPr>
          <w:noProof/>
        </w:rPr>
        <w:pict>
          <v:shape id="_x0000_s1054" type="#_x0000_t202" style="position:absolute;left:0;text-align:left;margin-left:308.8pt;margin-top:20.05pt;width:97.65pt;height:52.6pt;z-index:251647488">
            <v:textbox style="mso-next-textbox:#_x0000_s1054">
              <w:txbxContent>
                <w:p w:rsidR="005664A6" w:rsidRDefault="005664A6" w:rsidP="00F50C5E">
                  <w:pPr>
                    <w:jc w:val="center"/>
                  </w:pPr>
                </w:p>
                <w:p w:rsidR="005664A6" w:rsidRDefault="005664A6" w:rsidP="00F50C5E">
                  <w:pPr>
                    <w:jc w:val="center"/>
                  </w:pPr>
                  <w:r>
                    <w:t>While</w:t>
                  </w:r>
                  <w:r>
                    <w:rPr>
                      <w:rFonts w:hint="eastAsia"/>
                    </w:rPr>
                    <w:t>循环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left:0;text-align:left;margin-left:126pt;margin-top:20.05pt;width:117.1pt;height:50.7pt;z-index:251646464">
            <v:textbox style="mso-next-textbox:#_x0000_s1055">
              <w:txbxContent>
                <w:p w:rsidR="005664A6" w:rsidRDefault="005664A6" w:rsidP="00F50C5E">
                  <w:pPr>
                    <w:jc w:val="center"/>
                  </w:pPr>
                </w:p>
                <w:p w:rsidR="005664A6" w:rsidRDefault="005664A6" w:rsidP="00F50C5E">
                  <w:pPr>
                    <w:jc w:val="center"/>
                  </w:pPr>
                  <w:r>
                    <w:rPr>
                      <w:rFonts w:hint="eastAsia"/>
                    </w:rPr>
                    <w:t>待下载队列</w:t>
                  </w:r>
                  <w:r>
                    <w:t>QUEUE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left:0;text-align:left;margin-left:13.3pt;margin-top:98.3pt;width:63.85pt;height:63.25pt;z-index:251643392">
            <v:textbox style="mso-next-textbox:#_x0000_s1056">
              <w:txbxContent>
                <w:p w:rsidR="005664A6" w:rsidRDefault="005664A6" w:rsidP="00F50C5E">
                  <w:pPr>
                    <w:jc w:val="center"/>
                  </w:pPr>
                </w:p>
                <w:p w:rsidR="005664A6" w:rsidRDefault="005664A6" w:rsidP="00F50C5E">
                  <w:pPr>
                    <w:jc w:val="center"/>
                  </w:pPr>
                  <w:r>
                    <w:rPr>
                      <w:rFonts w:hint="eastAsia"/>
                    </w:rPr>
                    <w:t>暂停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left:0;text-align:left;margin-left:.15pt;margin-top:5.65pt;width:477.7pt;height:418.85pt;z-index:251641344">
            <v:textbox style="mso-next-textbox:#_x0000_s1057">
              <w:txbxContent>
                <w:p w:rsidR="005664A6" w:rsidRDefault="005664A6"/>
              </w:txbxContent>
            </v:textbox>
          </v:shape>
        </w:pict>
      </w:r>
      <w:r>
        <w:rPr>
          <w:noProof/>
        </w:rPr>
        <w:pict>
          <v:shape id="_x0000_s1058" type="#_x0000_t202" style="position:absolute;left:0;text-align:left;margin-left:13.3pt;margin-top:16.9pt;width:63.85pt;height:61.35pt;z-index:251642368">
            <v:textbox style="mso-next-textbox:#_x0000_s1058">
              <w:txbxContent>
                <w:p w:rsidR="005664A6" w:rsidRDefault="005664A6" w:rsidP="00F50C5E">
                  <w:pPr>
                    <w:jc w:val="center"/>
                  </w:pPr>
                </w:p>
                <w:p w:rsidR="005664A6" w:rsidRDefault="005664A6" w:rsidP="00F50C5E">
                  <w:pPr>
                    <w:jc w:val="center"/>
                  </w:pPr>
                  <w:r>
                    <w:rPr>
                      <w:rFonts w:hint="eastAsia"/>
                    </w:rPr>
                    <w:t>下载</w:t>
                  </w:r>
                </w:p>
              </w:txbxContent>
            </v:textbox>
          </v:shape>
        </w:pict>
      </w:r>
    </w:p>
    <w:sectPr w:rsidR="005664A6" w:rsidSect="00FF0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4A6" w:rsidRDefault="005664A6" w:rsidP="00F50C5E">
      <w:r>
        <w:separator/>
      </w:r>
    </w:p>
  </w:endnote>
  <w:endnote w:type="continuationSeparator" w:id="0">
    <w:p w:rsidR="005664A6" w:rsidRDefault="005664A6" w:rsidP="00F50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4A6" w:rsidRDefault="005664A6" w:rsidP="00F50C5E">
      <w:r>
        <w:separator/>
      </w:r>
    </w:p>
  </w:footnote>
  <w:footnote w:type="continuationSeparator" w:id="0">
    <w:p w:rsidR="005664A6" w:rsidRDefault="005664A6" w:rsidP="00F50C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25F4F"/>
    <w:multiLevelType w:val="hybridMultilevel"/>
    <w:tmpl w:val="919239C0"/>
    <w:lvl w:ilvl="0" w:tplc="07A6DBF2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72422E28"/>
    <w:multiLevelType w:val="hybridMultilevel"/>
    <w:tmpl w:val="09E60E78"/>
    <w:lvl w:ilvl="0" w:tplc="000E70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0C5E"/>
    <w:rsid w:val="000C6DFC"/>
    <w:rsid w:val="001E0A0A"/>
    <w:rsid w:val="001F0136"/>
    <w:rsid w:val="003B15EE"/>
    <w:rsid w:val="004228B7"/>
    <w:rsid w:val="005664A6"/>
    <w:rsid w:val="00812E87"/>
    <w:rsid w:val="008F3A15"/>
    <w:rsid w:val="00BD4D35"/>
    <w:rsid w:val="00F50C5E"/>
    <w:rsid w:val="00F732AE"/>
    <w:rsid w:val="00FF0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F05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50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50C5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50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50C5E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F50C5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50C5E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F50C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88</TotalTime>
  <Pages>1</Pages>
  <Words>5</Words>
  <Characters>29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longdw</dc:creator>
  <cp:keywords/>
  <dc:description/>
  <cp:lastModifiedBy>shanshan</cp:lastModifiedBy>
  <cp:revision>6</cp:revision>
  <dcterms:created xsi:type="dcterms:W3CDTF">2014-02-09T09:01:00Z</dcterms:created>
  <dcterms:modified xsi:type="dcterms:W3CDTF">2014-02-09T12:56:00Z</dcterms:modified>
</cp:coreProperties>
</file>